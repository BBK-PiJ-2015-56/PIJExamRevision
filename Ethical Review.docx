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56" w:rsidRDefault="00FB4F56" w:rsidP="00FB4F56">
      <w:pPr>
        <w:pStyle w:val="Heading1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An example of a Proposal Form for Ethical Review </w:t>
      </w:r>
    </w:p>
    <w:p w:rsidR="00FB4F56" w:rsidRDefault="00FB4F56" w:rsidP="00FB4F56">
      <w:pPr>
        <w:pStyle w:val="Heading1"/>
        <w:rPr>
          <w:b/>
          <w:bCs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20"/>
        <w:gridCol w:w="6120"/>
      </w:tblGrid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>Name(s) of applicant</w:t>
            </w: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 xml:space="preserve">Status </w:t>
            </w:r>
          </w:p>
          <w:p w:rsidR="00FB4F56" w:rsidRDefault="00FB4F56" w:rsidP="009A1EEA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(e.g. Lecturer, PhD Student)</w:t>
            </w: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Supervisor(s)</w:t>
            </w:r>
          </w:p>
          <w:p w:rsidR="00FB4F56" w:rsidRDefault="00FB4F56" w:rsidP="009A1EEA">
            <w:pPr>
              <w:rPr>
                <w:lang w:val="en-US"/>
              </w:rPr>
            </w:pP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>Department</w:t>
            </w:r>
          </w:p>
          <w:p w:rsidR="00FB4F56" w:rsidRDefault="00FB4F56" w:rsidP="009A1EEA">
            <w:pPr>
              <w:rPr>
                <w:lang w:val="en-US"/>
              </w:rPr>
            </w:pP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>Project status</w:t>
            </w:r>
          </w:p>
          <w:p w:rsidR="00FB4F56" w:rsidRDefault="00FB4F56" w:rsidP="009A1EEA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>(e.g. doctorate, individual staff research)</w:t>
            </w: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>Funding source</w:t>
            </w:r>
          </w:p>
          <w:p w:rsidR="00FB4F56" w:rsidRDefault="00FB4F56" w:rsidP="009A1EEA">
            <w:pPr>
              <w:pStyle w:val="Foot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</w:tc>
      </w:tr>
      <w:tr w:rsidR="00FB4F56" w:rsidTr="009A1EEA">
        <w:tc>
          <w:tcPr>
            <w:tcW w:w="2520" w:type="dxa"/>
          </w:tcPr>
          <w:p w:rsidR="00FB4F56" w:rsidRDefault="00FB4F56" w:rsidP="009A1EEA">
            <w:pPr>
              <w:pStyle w:val="Heading4"/>
            </w:pPr>
            <w:r>
              <w:t>Project Title</w:t>
            </w:r>
          </w:p>
          <w:p w:rsidR="00FB4F56" w:rsidRDefault="00FB4F56" w:rsidP="009A1EEA">
            <w:pPr>
              <w:rPr>
                <w:b/>
                <w:bCs/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</w:tc>
        <w:tc>
          <w:tcPr>
            <w:tcW w:w="6120" w:type="dxa"/>
          </w:tcPr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ind w:left="-36"/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pStyle w:val="Footer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</w:tc>
      </w:tr>
    </w:tbl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rPr>
          <w:b/>
          <w:bCs/>
          <w:lang w:val="en-US"/>
        </w:rPr>
      </w:pPr>
      <w:r>
        <w:rPr>
          <w:b/>
          <w:bCs/>
          <w:lang w:val="en-US"/>
        </w:rPr>
        <w:t>Attachments:</w:t>
      </w:r>
    </w:p>
    <w:p w:rsidR="00FB4F56" w:rsidRDefault="00FB4F56" w:rsidP="00FB4F56">
      <w:pPr>
        <w:rPr>
          <w:lang w:val="en-US"/>
        </w:rPr>
      </w:pPr>
      <w:r>
        <w:rPr>
          <w:lang w:val="en-US"/>
        </w:rPr>
        <w:t xml:space="preserve">Indicate the attachments enclosed with this form </w:t>
      </w:r>
      <w:r>
        <w:rPr>
          <w:sz w:val="20"/>
          <w:lang w:val="en-US"/>
        </w:rPr>
        <w:t>(please tick boxes)</w:t>
      </w:r>
      <w:r>
        <w:rPr>
          <w:lang w:val="en-US"/>
        </w:rPr>
        <w:t>: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rPr>
          <w:lang w:val="en-US"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7620" r="952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AF0BA" id="Rectangle 4" o:spid="_x0000_s1026" style="position:absolute;margin-left:396pt;margin-top:2.2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"/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7620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328EF" id="Rectangle 3" o:spid="_x0000_s1026" style="position:absolute;margin-left:225pt;margin-top:2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C5cBgc3QAAAAg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7620" r="9525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0FF04" id="Rectangle 2" o:spid="_x0000_s1026" style="position:absolute;margin-left:333pt;margin-top:2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DxZ7Rs3QAAAAgBAAAPAAAAAAAAAAAAAAAAAHcEAABkcnMvZG93bnJldi54bWxQ&#10;SwUGAAAAAAQABADzAAAAgQUAAAAA&#10;"/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7620" r="952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0249F" id="Rectangle 1" o:spid="_x0000_s1026" style="position:absolute;margin-left:99pt;margin-top:2.2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JGw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"/>
            </w:pict>
          </mc:Fallback>
        </mc:AlternateContent>
      </w:r>
      <w:r>
        <w:rPr>
          <w:lang w:val="en-US"/>
        </w:rPr>
        <w:t>Information sheet:</w:t>
      </w:r>
      <w:r>
        <w:rPr>
          <w:lang w:val="en-US"/>
        </w:rPr>
        <w:tab/>
      </w:r>
      <w:r>
        <w:rPr>
          <w:lang w:val="en-US"/>
        </w:rPr>
        <w:tab/>
        <w:t>Consent Form:</w:t>
      </w:r>
      <w:r>
        <w:rPr>
          <w:lang w:val="en-US"/>
        </w:rPr>
        <w:tab/>
      </w:r>
      <w:r>
        <w:rPr>
          <w:lang w:val="en-US"/>
        </w:rPr>
        <w:tab/>
        <w:t xml:space="preserve">Questionnaire: </w:t>
      </w:r>
      <w:r>
        <w:rPr>
          <w:lang w:val="en-US"/>
        </w:rPr>
        <w:tab/>
        <w:t xml:space="preserve">Other: 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pStyle w:val="Heading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FB4F56" w:rsidTr="009A1EEA">
        <w:tc>
          <w:tcPr>
            <w:tcW w:w="8853" w:type="dxa"/>
          </w:tcPr>
          <w:p w:rsidR="00FB4F56" w:rsidRDefault="00FB4F56" w:rsidP="009A1EE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t>Description and rationale of proposed project:</w:t>
            </w: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</w:tc>
      </w:tr>
    </w:tbl>
    <w:p w:rsidR="00FB4F56" w:rsidRDefault="00FB4F56" w:rsidP="00FB4F56">
      <w:pPr>
        <w:pStyle w:val="Heading1"/>
        <w:rPr>
          <w:b/>
          <w:bCs/>
        </w:rPr>
      </w:pPr>
    </w:p>
    <w:p w:rsidR="00FB4F56" w:rsidRDefault="00FB4F56" w:rsidP="00FB4F56">
      <w:pPr>
        <w:pStyle w:val="Heading1"/>
        <w:rPr>
          <w:b/>
          <w:bCs/>
        </w:rPr>
      </w:pPr>
    </w:p>
    <w:p w:rsidR="00FB4F56" w:rsidRDefault="00FB4F56" w:rsidP="00FB4F56">
      <w:pPr>
        <w:pStyle w:val="Heading1"/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3"/>
      </w:tblGrid>
      <w:tr w:rsidR="00FB4F56" w:rsidTr="009A1EEA">
        <w:tc>
          <w:tcPr>
            <w:tcW w:w="8853" w:type="dxa"/>
          </w:tcPr>
          <w:p w:rsidR="00FB4F56" w:rsidRDefault="00FB4F56" w:rsidP="009A1EEA">
            <w:pPr>
              <w:pStyle w:val="Heading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Ethical issues:</w:t>
            </w: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  <w:p w:rsidR="00FB4F56" w:rsidRDefault="00FB4F56" w:rsidP="009A1EEA">
            <w:pPr>
              <w:rPr>
                <w:lang w:val="en-US"/>
              </w:rPr>
            </w:pPr>
          </w:p>
        </w:tc>
      </w:tr>
    </w:tbl>
    <w:p w:rsidR="00FB4F56" w:rsidRDefault="00FB4F56" w:rsidP="00FB4F56">
      <w:pPr>
        <w:pStyle w:val="Heading1"/>
        <w:rPr>
          <w:b/>
          <w:bCs/>
        </w:rPr>
      </w:pPr>
    </w:p>
    <w:p w:rsidR="00FB4F56" w:rsidRDefault="00FB4F56" w:rsidP="00FB4F56">
      <w:pPr>
        <w:pStyle w:val="Heading1"/>
        <w:rPr>
          <w:b/>
          <w:bCs/>
          <w:u w:val="none"/>
        </w:rPr>
      </w:pPr>
      <w:r>
        <w:rPr>
          <w:b/>
          <w:bCs/>
          <w:u w:val="none"/>
        </w:rPr>
        <w:t xml:space="preserve">I confirm that the proposed project conforms with College and professional ethical guidelines, as indicated: </w:t>
      </w:r>
      <w:r>
        <w:rPr>
          <w:i/>
          <w:iCs/>
          <w:sz w:val="20"/>
          <w:u w:val="none"/>
        </w:rPr>
        <w:t>(please circle)</w:t>
      </w:r>
    </w:p>
    <w:p w:rsidR="00FB4F56" w:rsidRDefault="00FB4F56" w:rsidP="00FB4F56">
      <w:pPr>
        <w:pStyle w:val="Heading1"/>
        <w:rPr>
          <w:b/>
          <w:bCs/>
          <w:u w:val="none"/>
        </w:rPr>
      </w:pPr>
    </w:p>
    <w:p w:rsidR="00FB4F56" w:rsidRDefault="00FB4F56" w:rsidP="00FB4F56">
      <w:pPr>
        <w:pStyle w:val="Heading1"/>
        <w:numPr>
          <w:ilvl w:val="0"/>
          <w:numId w:val="1"/>
        </w:numPr>
        <w:tabs>
          <w:tab w:val="clear" w:pos="720"/>
          <w:tab w:val="num" w:pos="360"/>
        </w:tabs>
        <w:ind w:left="360" w:firstLine="0"/>
        <w:rPr>
          <w:u w:val="none"/>
        </w:rPr>
      </w:pPr>
      <w:r>
        <w:rPr>
          <w:u w:val="none"/>
        </w:rPr>
        <w:t>Access to participants: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YES / NO / DON’T KNOW</w:t>
      </w:r>
    </w:p>
    <w:p w:rsidR="00FB4F56" w:rsidRDefault="00FB4F56" w:rsidP="00FB4F56">
      <w:pPr>
        <w:pStyle w:val="Heading1"/>
        <w:ind w:left="360"/>
        <w:rPr>
          <w:u w:val="none"/>
        </w:rPr>
      </w:pPr>
    </w:p>
    <w:p w:rsidR="00FB4F56" w:rsidRDefault="00FB4F56" w:rsidP="00FB4F56">
      <w:pPr>
        <w:pStyle w:val="Heading1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Informed consent: 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YES / NO / DON’T KNOW</w:t>
      </w:r>
    </w:p>
    <w:p w:rsidR="00FB4F56" w:rsidRDefault="00FB4F56" w:rsidP="00FB4F56">
      <w:pPr>
        <w:ind w:left="360"/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Anonymity and Confidentiality:</w:t>
      </w:r>
      <w:r>
        <w:t xml:space="preserve"> </w:t>
      </w:r>
      <w:r>
        <w:tab/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 Harm to Participants:</w:t>
      </w:r>
      <w:r>
        <w:t xml:space="preserve"> </w:t>
      </w:r>
      <w:r>
        <w:tab/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 Harm to Researcher(s):</w:t>
      </w:r>
      <w:r>
        <w:t xml:space="preserve"> </w:t>
      </w:r>
      <w:r>
        <w:tab/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Potential Harm to the College:</w:t>
      </w:r>
      <w:r>
        <w:t xml:space="preserve"> </w:t>
      </w:r>
      <w:r>
        <w:tab/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Participants’ right to decline to take part:</w:t>
      </w:r>
      <w:r>
        <w:t xml:space="preserve"> </w:t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Uses of the information (including publication):</w:t>
      </w:r>
      <w:r>
        <w:t xml:space="preserve"> </w:t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Conflicts of Interest: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YES / NO / DON’T KNOW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ethical concerns (please specify):</w:t>
      </w:r>
      <w:r>
        <w:t xml:space="preserve"> </w:t>
      </w:r>
      <w:r>
        <w:tab/>
        <w:t>YES / NO / DON’T KNOW</w:t>
      </w:r>
    </w:p>
    <w:p w:rsidR="00FB4F56" w:rsidRDefault="00FB4F56" w:rsidP="00FB4F56">
      <w:pPr>
        <w:pStyle w:val="Heading1"/>
        <w:rPr>
          <w:b/>
          <w:bCs/>
        </w:rPr>
      </w:pPr>
    </w:p>
    <w:p w:rsidR="00FB4F56" w:rsidRDefault="00FB4F56" w:rsidP="00FB4F56">
      <w:pPr>
        <w:pStyle w:val="Heading5"/>
        <w:rPr>
          <w:b/>
          <w:bCs/>
        </w:rPr>
      </w:pPr>
      <w:r>
        <w:rPr>
          <w:b/>
          <w:bCs/>
        </w:rPr>
        <w:t xml:space="preserve">Classification of project </w:t>
      </w:r>
      <w:r>
        <w:rPr>
          <w:b/>
          <w:bCs/>
          <w:i/>
          <w:iCs/>
          <w:sz w:val="20"/>
        </w:rPr>
        <w:t>(please circle)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ROUTINE / NON-ROUTINE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Signed by: 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rPr>
          <w:lang w:val="en-US"/>
        </w:rPr>
      </w:pPr>
      <w:r>
        <w:rPr>
          <w:lang w:val="en-US"/>
        </w:rPr>
        <w:t>The applicant: ………………………………………..</w:t>
      </w:r>
      <w:r>
        <w:rPr>
          <w:lang w:val="en-US"/>
        </w:rPr>
        <w:tab/>
        <w:t>Date:………………….</w:t>
      </w:r>
    </w:p>
    <w:p w:rsidR="00FB4F56" w:rsidRDefault="00FB4F56" w:rsidP="00FB4F56">
      <w:pPr>
        <w:rPr>
          <w:lang w:val="en-US"/>
        </w:rPr>
      </w:pPr>
    </w:p>
    <w:p w:rsidR="00FB4F56" w:rsidRDefault="00FB4F56" w:rsidP="00FB4F56">
      <w:pPr>
        <w:rPr>
          <w:lang w:val="en-US"/>
        </w:rPr>
      </w:pPr>
      <w:r>
        <w:rPr>
          <w:lang w:val="en-US"/>
        </w:rPr>
        <w:t xml:space="preserve">Supervisor </w:t>
      </w:r>
      <w:r>
        <w:rPr>
          <w:sz w:val="20"/>
          <w:lang w:val="en-US"/>
        </w:rPr>
        <w:t>(if applicable)</w:t>
      </w:r>
      <w:r>
        <w:rPr>
          <w:lang w:val="en-US"/>
        </w:rPr>
        <w:t>:……………………………………</w:t>
      </w:r>
      <w:r>
        <w:rPr>
          <w:lang w:val="en-US"/>
        </w:rPr>
        <w:tab/>
        <w:t>Date:………………….</w:t>
      </w:r>
    </w:p>
    <w:p w:rsidR="00FB4F56" w:rsidRDefault="00FB4F56" w:rsidP="00FB4F56">
      <w:pPr>
        <w:pStyle w:val="Heading1"/>
        <w:rPr>
          <w:b/>
          <w:bCs/>
        </w:rPr>
      </w:pPr>
    </w:p>
    <w:p w:rsidR="005A0E02" w:rsidRDefault="00FB4F56" w:rsidP="00FB4F56">
      <w:r>
        <w:t>Departmental Research Ethics Officer: ………………….</w:t>
      </w:r>
      <w:r>
        <w:tab/>
        <w:t>Date:………………….</w:t>
      </w:r>
    </w:p>
    <w:sectPr w:rsidR="005A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02376"/>
    <w:multiLevelType w:val="hybridMultilevel"/>
    <w:tmpl w:val="926A8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79"/>
    <w:rsid w:val="005A0E02"/>
    <w:rsid w:val="00C1188F"/>
    <w:rsid w:val="00F21579"/>
    <w:rsid w:val="00F77528"/>
    <w:rsid w:val="00FB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5790C-869D-4914-90E4-13620467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F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4F56"/>
    <w:pPr>
      <w:keepNext/>
      <w:outlineLvl w:val="0"/>
    </w:pPr>
    <w:rPr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FB4F56"/>
    <w:pPr>
      <w:keepNext/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qFormat/>
    <w:rsid w:val="00FB4F56"/>
    <w:pPr>
      <w:keepNext/>
      <w:ind w:right="-183"/>
      <w:outlineLvl w:val="4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F56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FB4F5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FB4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FB4F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4F5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omok01\AppData\Local\Microsoft\Windows\Temporary%20Internet%20Files\Content.IE5\IDZE1HYH\Ethical%20Review%20Proposal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Ethical Review Proposal Form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Peter Domokos</dc:creator>
  <cp:lastModifiedBy>Mr Peter Domokos</cp:lastModifiedBy>
  <cp:revision>1</cp:revision>
  <dcterms:created xsi:type="dcterms:W3CDTF">2016-05-09T17:17:00Z</dcterms:created>
  <dcterms:modified xsi:type="dcterms:W3CDTF">2016-05-09T17:20:00Z</dcterms:modified>
</cp:coreProperties>
</file>